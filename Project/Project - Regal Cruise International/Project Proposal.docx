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7560"/>
      </w:tblGrid>
      <w:tr w:rsidR="005D0358" w14:paraId="0B1103C2" w14:textId="77777777">
        <w:trPr>
          <w:trHeight w:val="5166"/>
          <w:jc w:val="right"/>
        </w:trPr>
        <w:sdt>
          <w:sdtPr>
            <w:id w:val="12441451"/>
            <w:placeholder>
              <w:docPart w:val="579A8BCD69CFC143BD52042CC8B04324"/>
            </w:placeholder>
          </w:sdtPr>
          <w:sdtEndPr/>
          <w:sdtContent>
            <w:tc>
              <w:tcPr>
                <w:tcW w:w="7560" w:type="dxa"/>
                <w:vAlign w:val="bottom"/>
              </w:tcPr>
              <w:p w14:paraId="3E923BE8" w14:textId="77777777" w:rsidR="005D0358" w:rsidRDefault="008A57CE" w:rsidP="008A57CE">
                <w:pPr>
                  <w:pStyle w:val="Title"/>
                </w:pPr>
                <w:r>
                  <w:t>Project Proposal</w:t>
                </w:r>
              </w:p>
            </w:tc>
          </w:sdtContent>
        </w:sdt>
      </w:tr>
      <w:tr w:rsidR="005D0358" w14:paraId="080C8BDD" w14:textId="77777777">
        <w:trPr>
          <w:jc w:val="right"/>
        </w:trPr>
        <w:tc>
          <w:tcPr>
            <w:tcW w:w="7560" w:type="dxa"/>
          </w:tcPr>
          <w:sdt>
            <w:sdtPr>
              <w:id w:val="12441453"/>
              <w:placeholder>
                <w:docPart w:val="19C7B3E4ED100D419AD8862AD38A50E4"/>
              </w:placeholder>
            </w:sdtPr>
            <w:sdtEndPr/>
            <w:sdtContent>
              <w:p w14:paraId="26C9E01A" w14:textId="77777777" w:rsidR="005D0358" w:rsidRDefault="008A57CE">
                <w:pPr>
                  <w:pStyle w:val="Subtitle"/>
                </w:pPr>
                <w:r>
                  <w:t>Noreen Lenihan</w:t>
                </w:r>
              </w:p>
            </w:sdtContent>
          </w:sdt>
          <w:p w14:paraId="29A708E2" w14:textId="77777777" w:rsidR="005D0358" w:rsidRDefault="008A57CE">
            <w:pPr>
              <w:pStyle w:val="Date"/>
            </w:pPr>
            <w:r>
              <w:t>March 7, 2014</w:t>
            </w:r>
          </w:p>
        </w:tc>
      </w:tr>
    </w:tbl>
    <w:p w14:paraId="645E54E1" w14:textId="77777777" w:rsidR="008A57CE" w:rsidRDefault="008A57CE" w:rsidP="008A57CE">
      <w:pPr>
        <w:rPr>
          <w:lang w:val="fr-FR"/>
        </w:rPr>
      </w:pPr>
    </w:p>
    <w:p w14:paraId="11EB3367" w14:textId="77777777" w:rsidR="008A57CE" w:rsidRDefault="008A57CE" w:rsidP="008A57CE">
      <w:pPr>
        <w:rPr>
          <w:lang w:val="fr-FR"/>
        </w:rPr>
      </w:pPr>
    </w:p>
    <w:p w14:paraId="071FACF8" w14:textId="77777777" w:rsidR="008A57CE" w:rsidRDefault="008A57CE" w:rsidP="008A57CE">
      <w:pPr>
        <w:rPr>
          <w:lang w:val="fr-FR"/>
        </w:rPr>
      </w:pPr>
    </w:p>
    <w:p w14:paraId="653B628F" w14:textId="77777777" w:rsidR="008A57CE" w:rsidRDefault="008A57CE" w:rsidP="008A57CE">
      <w:pPr>
        <w:rPr>
          <w:lang w:val="fr-FR"/>
        </w:rPr>
      </w:pPr>
    </w:p>
    <w:p w14:paraId="3240F831" w14:textId="77777777" w:rsidR="008A57CE" w:rsidRDefault="008A57CE" w:rsidP="008A57CE">
      <w:pPr>
        <w:rPr>
          <w:lang w:val="fr-FR"/>
        </w:rPr>
      </w:pPr>
    </w:p>
    <w:p w14:paraId="017E4D64" w14:textId="77777777" w:rsidR="008A57CE" w:rsidRDefault="008A57CE" w:rsidP="008A57CE">
      <w:pPr>
        <w:rPr>
          <w:lang w:val="fr-FR"/>
        </w:rPr>
      </w:pPr>
    </w:p>
    <w:p w14:paraId="656BA3C8" w14:textId="77777777" w:rsidR="008A57CE" w:rsidRDefault="008A57CE" w:rsidP="008A57CE">
      <w:pPr>
        <w:rPr>
          <w:lang w:val="fr-FR"/>
        </w:rPr>
      </w:pPr>
    </w:p>
    <w:p w14:paraId="6D77212C" w14:textId="77777777" w:rsidR="008A57CE" w:rsidRDefault="008A57CE" w:rsidP="008A57CE">
      <w:pPr>
        <w:rPr>
          <w:lang w:val="fr-FR"/>
        </w:rPr>
      </w:pPr>
    </w:p>
    <w:p w14:paraId="0E408169" w14:textId="77777777" w:rsidR="008A57CE" w:rsidRDefault="008A57CE" w:rsidP="008A57CE">
      <w:pPr>
        <w:rPr>
          <w:lang w:val="fr-FR"/>
        </w:rPr>
      </w:pPr>
    </w:p>
    <w:p w14:paraId="5BB14653" w14:textId="77777777" w:rsidR="008A57CE" w:rsidRDefault="008A57CE" w:rsidP="008A57CE">
      <w:pPr>
        <w:rPr>
          <w:lang w:val="fr-FR"/>
        </w:rPr>
      </w:pPr>
    </w:p>
    <w:p w14:paraId="3AE3CC4C" w14:textId="77777777" w:rsidR="008A57CE" w:rsidRDefault="008A57CE" w:rsidP="008A57CE">
      <w:pPr>
        <w:rPr>
          <w:lang w:val="fr-FR"/>
        </w:rPr>
      </w:pPr>
    </w:p>
    <w:p w14:paraId="502159E6" w14:textId="77777777" w:rsidR="008A57CE" w:rsidRDefault="008A57CE" w:rsidP="008A57CE">
      <w:pPr>
        <w:rPr>
          <w:lang w:val="fr-FR"/>
        </w:rPr>
      </w:pPr>
    </w:p>
    <w:p w14:paraId="2A82A1AD" w14:textId="77777777" w:rsidR="008A57CE" w:rsidRDefault="008A57CE" w:rsidP="008A57CE">
      <w:pPr>
        <w:rPr>
          <w:lang w:val="fr-FR"/>
        </w:rPr>
      </w:pPr>
    </w:p>
    <w:p w14:paraId="70812A82" w14:textId="77777777" w:rsidR="008A57CE" w:rsidRDefault="008A57CE" w:rsidP="008A57CE">
      <w:pPr>
        <w:rPr>
          <w:lang w:val="fr-FR"/>
        </w:rPr>
      </w:pPr>
    </w:p>
    <w:p w14:paraId="2648B411" w14:textId="77777777" w:rsidR="008A57CE" w:rsidRDefault="008A57CE" w:rsidP="008A57CE">
      <w:pPr>
        <w:rPr>
          <w:lang w:val="fr-FR"/>
        </w:rPr>
      </w:pPr>
    </w:p>
    <w:p w14:paraId="4E30A6F3" w14:textId="77777777" w:rsidR="008A57CE" w:rsidRDefault="008A57CE" w:rsidP="008A57CE">
      <w:pPr>
        <w:rPr>
          <w:lang w:val="fr-FR"/>
        </w:rPr>
      </w:pPr>
    </w:p>
    <w:p w14:paraId="3B8189A6" w14:textId="77777777" w:rsidR="008A57CE" w:rsidRDefault="008A57CE" w:rsidP="008A57CE">
      <w:pPr>
        <w:rPr>
          <w:lang w:val="fr-FR"/>
        </w:rPr>
      </w:pPr>
    </w:p>
    <w:p w14:paraId="738A892E" w14:textId="77777777" w:rsidR="008A57CE" w:rsidRDefault="008A57CE" w:rsidP="008A57CE">
      <w:pPr>
        <w:rPr>
          <w:lang w:val="fr-FR"/>
        </w:rPr>
      </w:pPr>
    </w:p>
    <w:p w14:paraId="24BDAEC9" w14:textId="77777777" w:rsidR="008A57CE" w:rsidRDefault="008A57CE" w:rsidP="008A57CE">
      <w:pPr>
        <w:rPr>
          <w:lang w:val="fr-FR"/>
        </w:rPr>
      </w:pPr>
    </w:p>
    <w:p w14:paraId="1BE71F47" w14:textId="77777777" w:rsidR="008A57CE" w:rsidRDefault="008A57CE" w:rsidP="008A57CE">
      <w:pPr>
        <w:rPr>
          <w:lang w:val="fr-FR"/>
        </w:rPr>
      </w:pPr>
    </w:p>
    <w:p w14:paraId="0CA79A7F" w14:textId="77777777" w:rsidR="008A57CE" w:rsidRDefault="008A57CE" w:rsidP="008A57CE">
      <w:pPr>
        <w:rPr>
          <w:lang w:val="fr-FR"/>
        </w:rPr>
      </w:pPr>
    </w:p>
    <w:p w14:paraId="14DEBA5A" w14:textId="77777777" w:rsidR="008A57CE" w:rsidRDefault="008A57CE" w:rsidP="008A57CE">
      <w:pPr>
        <w:rPr>
          <w:lang w:val="fr-FR"/>
        </w:rPr>
      </w:pPr>
    </w:p>
    <w:p w14:paraId="3F9FDBB9" w14:textId="77777777" w:rsidR="008A57CE" w:rsidRDefault="008A57CE" w:rsidP="008A57CE">
      <w:pPr>
        <w:rPr>
          <w:lang w:val="fr-FR"/>
        </w:rPr>
      </w:pPr>
    </w:p>
    <w:p w14:paraId="72BD178E" w14:textId="77777777" w:rsidR="008A57CE" w:rsidRDefault="008A57CE" w:rsidP="008A57CE">
      <w:pPr>
        <w:rPr>
          <w:lang w:val="fr-FR"/>
        </w:rPr>
      </w:pPr>
    </w:p>
    <w:p w14:paraId="5B3D8A23" w14:textId="77777777" w:rsidR="008A57CE" w:rsidRDefault="008A57CE" w:rsidP="008A57CE">
      <w:pPr>
        <w:rPr>
          <w:lang w:val="fr-FR"/>
        </w:rPr>
      </w:pPr>
    </w:p>
    <w:p w14:paraId="62E93BC0" w14:textId="77777777" w:rsidR="008A57CE" w:rsidRDefault="008A57CE" w:rsidP="008A57CE">
      <w:pPr>
        <w:rPr>
          <w:lang w:val="fr-FR"/>
        </w:rPr>
      </w:pPr>
    </w:p>
    <w:p w14:paraId="28A62931" w14:textId="77777777" w:rsidR="008A57CE" w:rsidRDefault="008A57CE" w:rsidP="008A57CE">
      <w:pPr>
        <w:rPr>
          <w:lang w:val="fr-FR"/>
        </w:rPr>
      </w:pPr>
    </w:p>
    <w:p w14:paraId="0986FA9F" w14:textId="77777777" w:rsidR="008A57CE" w:rsidRDefault="008A57CE" w:rsidP="008A57CE">
      <w:pPr>
        <w:rPr>
          <w:lang w:val="fr-FR"/>
        </w:rPr>
      </w:pPr>
    </w:p>
    <w:p w14:paraId="1A49539F" w14:textId="6EF68AC8" w:rsidR="008A57CE" w:rsidRDefault="000A4AEE" w:rsidP="008A57CE">
      <w:pPr>
        <w:rPr>
          <w:rFonts w:ascii="Times New Roman" w:hAnsi="Times New Roman" w:cs="Times New Roman"/>
          <w:u w:val="single"/>
        </w:rPr>
      </w:pPr>
      <w:r>
        <w:rPr>
          <w:lang w:val="fr-FR"/>
        </w:rPr>
        <w:t xml:space="preserve"> </w:t>
      </w:r>
      <w:r w:rsidR="008A57CE" w:rsidRPr="00AF5128">
        <w:rPr>
          <w:rFonts w:ascii="Times New Roman" w:hAnsi="Times New Roman" w:cs="Times New Roman"/>
          <w:u w:val="single"/>
        </w:rPr>
        <w:t xml:space="preserve">Database Design </w:t>
      </w:r>
      <w:r w:rsidR="00DA4D55">
        <w:rPr>
          <w:rFonts w:ascii="Times New Roman" w:hAnsi="Times New Roman" w:cs="Times New Roman"/>
          <w:u w:val="single"/>
        </w:rPr>
        <w:t xml:space="preserve">Idea </w:t>
      </w:r>
      <w:r w:rsidR="008A57CE" w:rsidRPr="001B4FE2">
        <w:rPr>
          <w:rFonts w:ascii="Times New Roman" w:hAnsi="Times New Roman" w:cs="Times New Roman"/>
          <w:u w:val="single"/>
        </w:rPr>
        <w:t>#</w:t>
      </w:r>
      <w:r w:rsidR="008A57CE">
        <w:rPr>
          <w:rFonts w:ascii="Times New Roman" w:hAnsi="Times New Roman" w:cs="Times New Roman"/>
          <w:u w:val="single"/>
        </w:rPr>
        <w:t>3: Cruise Ship Company</w:t>
      </w:r>
    </w:p>
    <w:p w14:paraId="0A19B489" w14:textId="77777777" w:rsidR="008A57CE" w:rsidRDefault="008A57CE" w:rsidP="008A57CE">
      <w:pPr>
        <w:rPr>
          <w:rFonts w:ascii="Times New Roman" w:hAnsi="Times New Roman" w:cs="Times New Roman"/>
          <w:u w:val="single"/>
        </w:rPr>
      </w:pPr>
    </w:p>
    <w:p w14:paraId="172FA0F9" w14:textId="3114EA9D" w:rsidR="008A57CE" w:rsidRDefault="008A57CE" w:rsidP="008A57CE">
      <w:pPr>
        <w:rPr>
          <w:rFonts w:ascii="Times New Roman" w:hAnsi="Times New Roman" w:cs="Times New Roman"/>
        </w:rPr>
      </w:pPr>
      <w:r>
        <w:rPr>
          <w:rFonts w:ascii="Times New Roman" w:hAnsi="Times New Roman" w:cs="Times New Roman"/>
        </w:rPr>
        <w:t>A cruise ship company that provides holiday cruise packages to its customers requires a database to maintain its customer reservation system. The company offers several holiday packages to its customers, based on the destination or world region (e.g. South-East Asian Adventure, Mediterranean Madness), and the time of year. Importantly, a package is specific to the current season and year e.g. Carribean Cruisin’ Summer 2014, Carribean Cruisin’ Autum 2014, Asian Adventure Spring 2015</w:t>
      </w:r>
      <w:r w:rsidR="00531998">
        <w:rPr>
          <w:rFonts w:ascii="Times New Roman" w:hAnsi="Times New Roman" w:cs="Times New Roman"/>
        </w:rPr>
        <w:t xml:space="preserve">. </w:t>
      </w:r>
      <w:r>
        <w:rPr>
          <w:rFonts w:ascii="Times New Roman" w:hAnsi="Times New Roman" w:cs="Times New Roman"/>
        </w:rPr>
        <w:t>Therefore, a package</w:t>
      </w:r>
      <w:r w:rsidR="008C1D05">
        <w:rPr>
          <w:rFonts w:ascii="Times New Roman" w:hAnsi="Times New Roman" w:cs="Times New Roman"/>
        </w:rPr>
        <w:t>, uniquely identified by an ID,</w:t>
      </w:r>
      <w:r>
        <w:rPr>
          <w:rFonts w:ascii="Times New Roman" w:hAnsi="Times New Roman" w:cs="Times New Roman"/>
        </w:rPr>
        <w:t xml:space="preserve"> will only ever have one ship</w:t>
      </w:r>
      <w:r w:rsidR="00460E1C">
        <w:rPr>
          <w:rFonts w:ascii="Times New Roman" w:hAnsi="Times New Roman" w:cs="Times New Roman"/>
        </w:rPr>
        <w:t xml:space="preserve"> associated with it</w:t>
      </w:r>
      <w:r>
        <w:rPr>
          <w:rFonts w:ascii="Times New Roman" w:hAnsi="Times New Roman" w:cs="Times New Roman"/>
        </w:rPr>
        <w:t xml:space="preserve">. Conversely, a ship, over its career, will be part of many packages. Necessarily, each package is peculiar to one route, and a route will be </w:t>
      </w:r>
      <w:r w:rsidR="008C1D05">
        <w:rPr>
          <w:rFonts w:ascii="Times New Roman" w:hAnsi="Times New Roman" w:cs="Times New Roman"/>
        </w:rPr>
        <w:t xml:space="preserve">(logically) </w:t>
      </w:r>
      <w:r>
        <w:rPr>
          <w:rFonts w:ascii="Times New Roman" w:hAnsi="Times New Roman" w:cs="Times New Roman"/>
        </w:rPr>
        <w:t>contained in only one package. A route has many ships that service it over time, but a ship will only ever travel one route</w:t>
      </w:r>
      <w:r w:rsidR="00603945">
        <w:rPr>
          <w:rFonts w:ascii="Times New Roman" w:hAnsi="Times New Roman" w:cs="Times New Roman"/>
        </w:rPr>
        <w:t xml:space="preserve"> (for convenience and efficiency – travelling only back and forth from one startpoint destination to an endpoint destination)</w:t>
      </w:r>
      <w:r>
        <w:rPr>
          <w:rFonts w:ascii="Times New Roman" w:hAnsi="Times New Roman" w:cs="Times New Roman"/>
        </w:rPr>
        <w:t xml:space="preserve">. Further, a ship’s route or schedule will involve many ports over its journey. One port can be included in many routes – for example, some routes will have the initial departure from the same city, and then take different courses. A package also defines the type of membership type or class that the customer will </w:t>
      </w:r>
      <w:r w:rsidR="00603945">
        <w:rPr>
          <w:rFonts w:ascii="Times New Roman" w:hAnsi="Times New Roman" w:cs="Times New Roman"/>
        </w:rPr>
        <w:t>be subscribed to</w:t>
      </w:r>
      <w:r>
        <w:rPr>
          <w:rFonts w:ascii="Times New Roman" w:hAnsi="Times New Roman" w:cs="Times New Roman"/>
        </w:rPr>
        <w:t xml:space="preserve"> throughout their onboard adventure. Membership types include platinum, gold, silver, </w:t>
      </w:r>
      <w:r w:rsidR="00603945">
        <w:rPr>
          <w:rFonts w:ascii="Times New Roman" w:hAnsi="Times New Roman" w:cs="Times New Roman"/>
        </w:rPr>
        <w:t xml:space="preserve">and </w:t>
      </w:r>
      <w:r>
        <w:rPr>
          <w:rFonts w:ascii="Times New Roman" w:hAnsi="Times New Roman" w:cs="Times New Roman"/>
        </w:rPr>
        <w:t xml:space="preserve">bronze and determine the various services/assets onboard that the customer will have access to. One package has many membership types available, and these very membership types are applicable to all packages. Membership type also determines the room type allocated for a customer, such that the more lucrative the package, the more luxury afforded in </w:t>
      </w:r>
      <w:r w:rsidR="00294F9A">
        <w:rPr>
          <w:rFonts w:ascii="Times New Roman" w:hAnsi="Times New Roman" w:cs="Times New Roman"/>
        </w:rPr>
        <w:t xml:space="preserve">terms of </w:t>
      </w:r>
      <w:r>
        <w:rPr>
          <w:rFonts w:ascii="Times New Roman" w:hAnsi="Times New Roman" w:cs="Times New Roman"/>
        </w:rPr>
        <w:t>comfort (e.g. Gold Membership entitles the customer to a Deluxe Double Room with Balcony, etc.). A membership type is applicable to many rooms onboard the cruise liner, but a room only has one declaration of membership type (e.g. room 304 on European Express cruise is reserved for those with Platinum membership). Of course, ships have many rooms, but a room is specific to one ship. Finally, a customer can choose one package, but that same package can be chosen by many customers. A single customer can make one reservations (e.g. A family would have one booking ID; the same ID for every family member), and a reservation pertains to a single customer, where a reservation can be operationally defined as an instance of a package (which is specific to route and time of year, as above) and thus, a package will have many bookings (to be filled up). Finally, a reservation involves many rooms (e.g. in the case of families or large group bookings), but one room is involved in a single booking</w:t>
      </w:r>
      <w:r w:rsidR="002412A3">
        <w:rPr>
          <w:rFonts w:ascii="Times New Roman" w:hAnsi="Times New Roman" w:cs="Times New Roman"/>
        </w:rPr>
        <w:t>/reservation</w:t>
      </w:r>
      <w:bookmarkStart w:id="0" w:name="_GoBack"/>
      <w:bookmarkEnd w:id="0"/>
      <w:r>
        <w:rPr>
          <w:rFonts w:ascii="Times New Roman" w:hAnsi="Times New Roman" w:cs="Times New Roman"/>
        </w:rPr>
        <w:t>.</w:t>
      </w:r>
    </w:p>
    <w:p w14:paraId="193F2296" w14:textId="77777777" w:rsidR="008A57CE" w:rsidRDefault="008A57CE" w:rsidP="008A57CE">
      <w:pPr>
        <w:rPr>
          <w:rFonts w:ascii="Times New Roman" w:hAnsi="Times New Roman" w:cs="Times New Roman"/>
        </w:rPr>
      </w:pPr>
    </w:p>
    <w:p w14:paraId="261E9BD3" w14:textId="77777777" w:rsidR="008A57CE" w:rsidRDefault="008A57CE" w:rsidP="008A57CE">
      <w:pPr>
        <w:rPr>
          <w:rFonts w:ascii="Times New Roman" w:hAnsi="Times New Roman" w:cs="Times New Roman"/>
          <w:u w:val="single"/>
        </w:rPr>
      </w:pPr>
      <w:r w:rsidRPr="00AB4A31">
        <w:rPr>
          <w:rFonts w:ascii="Times New Roman" w:hAnsi="Times New Roman" w:cs="Times New Roman"/>
          <w:u w:val="single"/>
        </w:rPr>
        <w:t>Entity List:</w:t>
      </w:r>
    </w:p>
    <w:p w14:paraId="7F4CC47E"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Package</w:t>
      </w:r>
    </w:p>
    <w:p w14:paraId="3F1B039E"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Ship</w:t>
      </w:r>
    </w:p>
    <w:p w14:paraId="0A66A955"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Route</w:t>
      </w:r>
    </w:p>
    <w:p w14:paraId="1F7AC8B2"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Port</w:t>
      </w:r>
    </w:p>
    <w:p w14:paraId="44720B96"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Booking</w:t>
      </w:r>
    </w:p>
    <w:p w14:paraId="663358CD"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Passenger</w:t>
      </w:r>
    </w:p>
    <w:p w14:paraId="5AE28C1C"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Membership</w:t>
      </w:r>
    </w:p>
    <w:p w14:paraId="4025EDA1" w14:textId="77777777" w:rsidR="008A57CE" w:rsidRPr="00CA1624" w:rsidRDefault="008A57CE" w:rsidP="008A57CE">
      <w:pPr>
        <w:pStyle w:val="ListParagraph"/>
        <w:numPr>
          <w:ilvl w:val="0"/>
          <w:numId w:val="11"/>
        </w:numPr>
        <w:rPr>
          <w:rFonts w:ascii="Times New Roman" w:hAnsi="Times New Roman" w:cs="Times New Roman"/>
          <w:u w:val="single"/>
        </w:rPr>
      </w:pPr>
      <w:r>
        <w:rPr>
          <w:rFonts w:ascii="Times New Roman" w:hAnsi="Times New Roman" w:cs="Times New Roman"/>
        </w:rPr>
        <w:t>Room</w:t>
      </w:r>
    </w:p>
    <w:p w14:paraId="0A1A2311" w14:textId="77777777" w:rsidR="008A57CE" w:rsidRDefault="008A57CE" w:rsidP="008A57CE">
      <w:pPr>
        <w:rPr>
          <w:rFonts w:ascii="Times New Roman" w:hAnsi="Times New Roman" w:cs="Times New Roman"/>
          <w:u w:val="single"/>
        </w:rPr>
      </w:pPr>
    </w:p>
    <w:p w14:paraId="27BFF408" w14:textId="77777777" w:rsidR="008A57CE" w:rsidRPr="00134D66" w:rsidRDefault="008A57CE" w:rsidP="000D4CA4">
      <w:pPr>
        <w:pStyle w:val="Heading1"/>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A019ADF" wp14:editId="7A9F06D2">
            <wp:simplePos x="0" y="0"/>
            <wp:positionH relativeFrom="margin">
              <wp:align>center</wp:align>
            </wp:positionH>
            <wp:positionV relativeFrom="margin">
              <wp:align>top</wp:align>
            </wp:positionV>
            <wp:extent cx="3232785" cy="7951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1 (4).png"/>
                    <pic:cNvPicPr/>
                  </pic:nvPicPr>
                  <pic:blipFill rotWithShape="1">
                    <a:blip r:embed="rId8">
                      <a:extLst>
                        <a:ext uri="{28A0092B-C50C-407E-A947-70E740481C1C}">
                          <a14:useLocalDpi xmlns:a14="http://schemas.microsoft.com/office/drawing/2010/main" val="0"/>
                        </a:ext>
                      </a:extLst>
                    </a:blip>
                    <a:srcRect b="28364"/>
                    <a:stretch/>
                  </pic:blipFill>
                  <pic:spPr bwMode="auto">
                    <a:xfrm>
                      <a:off x="0" y="0"/>
                      <a:ext cx="3233391" cy="795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A57CE" w:rsidRPr="00134D66" w:rsidSect="005D0358">
      <w:headerReference w:type="default" r:id="rId9"/>
      <w:headerReference w:type="firs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49E00" w14:textId="77777777" w:rsidR="008A57CE" w:rsidRDefault="008A57CE">
      <w:r>
        <w:separator/>
      </w:r>
    </w:p>
  </w:endnote>
  <w:endnote w:type="continuationSeparator" w:id="0">
    <w:p w14:paraId="38133A7D" w14:textId="77777777" w:rsidR="008A57CE" w:rsidRDefault="008A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58DC4" w14:textId="77777777" w:rsidR="008A57CE" w:rsidRDefault="008A57CE">
      <w:r>
        <w:separator/>
      </w:r>
    </w:p>
  </w:footnote>
  <w:footnote w:type="continuationSeparator" w:id="0">
    <w:p w14:paraId="49BFABC1" w14:textId="77777777" w:rsidR="008A57CE" w:rsidRDefault="008A57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5D0358" w14:paraId="33F62C38" w14:textId="77777777">
      <w:tc>
        <w:tcPr>
          <w:tcW w:w="5493" w:type="dxa"/>
        </w:tcPr>
        <w:p w14:paraId="32C93EF7" w14:textId="77777777" w:rsidR="005D0358" w:rsidRDefault="000A4AEE">
          <w:r>
            <w:rPr>
              <w:noProof/>
            </w:rPr>
            <w:drawing>
              <wp:inline distT="0" distB="0" distL="0" distR="0" wp14:anchorId="565053C1" wp14:editId="62A9F1AC">
                <wp:extent cx="3383280" cy="816835"/>
                <wp:effectExtent l="19050" t="0" r="7620" b="0"/>
                <wp:docPr id="4" name="Picture 0" descr="Overlay-Standard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tandard300.png"/>
                        <pic:cNvPicPr/>
                      </pic:nvPicPr>
                      <pic:blipFill>
                        <a:blip r:embed="rId1"/>
                        <a:stretch>
                          <a:fillRect/>
                        </a:stretch>
                      </pic:blipFill>
                      <pic:spPr>
                        <a:xfrm>
                          <a:off x="0" y="0"/>
                          <a:ext cx="3383280"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sdt>
          <w:sdtPr>
            <w:id w:val="32350422"/>
            <w:placeholder>
              <w:docPart w:val="DE1CDF254E243947B1823E5C9CAE7D07"/>
            </w:placeholder>
          </w:sdtPr>
          <w:sdtEndPr/>
          <w:sdtContent>
            <w:p w14:paraId="6D8163DE" w14:textId="77777777" w:rsidR="005D0358" w:rsidRDefault="008A57CE">
              <w:pPr>
                <w:pStyle w:val="Header"/>
              </w:pPr>
              <w:r>
                <w:t>COMP 40725 Intro to Relational Databases &amp; SQL Programming</w:t>
              </w:r>
            </w:p>
          </w:sdtContent>
        </w:sdt>
        <w:p w14:paraId="17E12932" w14:textId="77777777" w:rsidR="005D0358" w:rsidRDefault="005002C5">
          <w:pPr>
            <w:pStyle w:val="Header"/>
          </w:pPr>
          <w:r>
            <w:fldChar w:fldCharType="begin"/>
          </w:r>
          <w:r>
            <w:instrText xml:space="preserve"> page </w:instrText>
          </w:r>
          <w:r>
            <w:fldChar w:fldCharType="separate"/>
          </w:r>
          <w:r w:rsidR="002412A3">
            <w:rPr>
              <w:noProof/>
            </w:rPr>
            <w:t>1</w:t>
          </w:r>
          <w:r>
            <w:rPr>
              <w:noProof/>
            </w:rPr>
            <w:fldChar w:fldCharType="end"/>
          </w:r>
        </w:p>
      </w:tc>
    </w:tr>
  </w:tbl>
  <w:p w14:paraId="060B3E02" w14:textId="77777777" w:rsidR="005D0358" w:rsidRDefault="005D035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5D0358" w14:paraId="739B8080" w14:textId="77777777">
      <w:tc>
        <w:tcPr>
          <w:tcW w:w="5493" w:type="dxa"/>
        </w:tcPr>
        <w:p w14:paraId="15BF2EB7" w14:textId="77777777" w:rsidR="005D0358" w:rsidRDefault="000A4AEE">
          <w:r>
            <w:rPr>
              <w:noProof/>
            </w:rPr>
            <w:drawing>
              <wp:inline distT="0" distB="0" distL="0" distR="0" wp14:anchorId="2CA9362B" wp14:editId="728FCB90">
                <wp:extent cx="3383280" cy="816835"/>
                <wp:effectExtent l="19050" t="0" r="7620" b="0"/>
                <wp:docPr id="5" name="Picture 0" descr="Overlay-Standard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Standard300.png"/>
                        <pic:cNvPicPr/>
                      </pic:nvPicPr>
                      <pic:blipFill>
                        <a:blip r:embed="rId1"/>
                        <a:stretch>
                          <a:fillRect/>
                        </a:stretch>
                      </pic:blipFill>
                      <pic:spPr>
                        <a:xfrm>
                          <a:off x="0" y="0"/>
                          <a:ext cx="3383280"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p w14:paraId="626FE756" w14:textId="77777777" w:rsidR="005D0358" w:rsidRDefault="008A57CE">
          <w:pPr>
            <w:pStyle w:val="Organization"/>
          </w:pPr>
          <w:r>
            <w:t>COMP 40725 Introduction to Relational Databases &amp; SQL Programming</w:t>
          </w:r>
        </w:p>
        <w:p w14:paraId="7A0ACBAB" w14:textId="77777777" w:rsidR="008A57CE" w:rsidRDefault="008A57CE" w:rsidP="008A57CE">
          <w:pPr>
            <w:pStyle w:val="ContactInformation"/>
          </w:pPr>
          <w:r>
            <w:t>Student Name: Noreen Leni</w:t>
          </w:r>
          <w:r w:rsidR="000D4CA4">
            <w:t>h</w:t>
          </w:r>
          <w:r>
            <w:t>an</w:t>
          </w:r>
        </w:p>
        <w:p w14:paraId="0B3461E0" w14:textId="77777777" w:rsidR="005D0358" w:rsidRDefault="008A57CE" w:rsidP="008A57CE">
          <w:pPr>
            <w:pStyle w:val="ContactInformation"/>
          </w:pPr>
          <w:r>
            <w:t>Student ID: 13204807</w:t>
          </w:r>
          <w:r w:rsidR="000A4AEE">
            <w:t xml:space="preserve"> </w:t>
          </w:r>
          <w:r>
            <w:br/>
            <w:t>Lecturer: Dr. Mark Scanlon</w:t>
          </w:r>
          <w:r>
            <w:br/>
            <w:t xml:space="preserve">Assignment: Final Project Idea </w:t>
          </w:r>
        </w:p>
      </w:tc>
    </w:tr>
  </w:tbl>
  <w:p w14:paraId="2F9D9C32" w14:textId="77777777" w:rsidR="005D0358" w:rsidRDefault="005D035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A4EF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8C02E5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9A3D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A74F6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8A71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1B6068B"/>
    <w:multiLevelType w:val="hybridMultilevel"/>
    <w:tmpl w:val="750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A57CE"/>
    <w:rsid w:val="000A4AEE"/>
    <w:rsid w:val="000D4CA4"/>
    <w:rsid w:val="001C1055"/>
    <w:rsid w:val="002412A3"/>
    <w:rsid w:val="00294F9A"/>
    <w:rsid w:val="00354F64"/>
    <w:rsid w:val="00460E1C"/>
    <w:rsid w:val="005002C5"/>
    <w:rsid w:val="00531998"/>
    <w:rsid w:val="00594CAA"/>
    <w:rsid w:val="005B0847"/>
    <w:rsid w:val="005D0358"/>
    <w:rsid w:val="00603945"/>
    <w:rsid w:val="00645135"/>
    <w:rsid w:val="00854291"/>
    <w:rsid w:val="008A57CE"/>
    <w:rsid w:val="008C1D05"/>
    <w:rsid w:val="009D0360"/>
    <w:rsid w:val="00AE3886"/>
    <w:rsid w:val="00DA4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4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semiHidden/>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semiHidden/>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semiHidden/>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uiPriority w:val="34"/>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D0358"/>
    <w:pPr>
      <w:spacing w:after="100"/>
    </w:pPr>
  </w:style>
  <w:style w:type="paragraph" w:styleId="TOC2">
    <w:name w:val="toc 2"/>
    <w:basedOn w:val="Normal"/>
    <w:next w:val="Normal"/>
    <w:autoRedefine/>
    <w:semiHidden/>
    <w:unhideWhenUsed/>
    <w:rsid w:val="005D0358"/>
    <w:pPr>
      <w:spacing w:after="100"/>
      <w:ind w:left="200"/>
    </w:pPr>
  </w:style>
  <w:style w:type="paragraph" w:styleId="TOC3">
    <w:name w:val="toc 3"/>
    <w:basedOn w:val="Normal"/>
    <w:next w:val="Normal"/>
    <w:autoRedefine/>
    <w:semiHidden/>
    <w:unhideWhenUsed/>
    <w:rsid w:val="005D0358"/>
    <w:pPr>
      <w:spacing w:after="100"/>
      <w:ind w:left="400"/>
    </w:pPr>
  </w:style>
  <w:style w:type="paragraph" w:styleId="TOC4">
    <w:name w:val="toc 4"/>
    <w:basedOn w:val="Normal"/>
    <w:next w:val="Normal"/>
    <w:autoRedefine/>
    <w:semiHidden/>
    <w:unhideWhenUsed/>
    <w:rsid w:val="005D0358"/>
    <w:pPr>
      <w:spacing w:after="100"/>
      <w:ind w:left="600"/>
    </w:pPr>
  </w:style>
  <w:style w:type="paragraph" w:styleId="TOC5">
    <w:name w:val="toc 5"/>
    <w:basedOn w:val="Normal"/>
    <w:next w:val="Normal"/>
    <w:autoRedefine/>
    <w:semiHidden/>
    <w:unhideWhenUsed/>
    <w:rsid w:val="005D0358"/>
    <w:pPr>
      <w:spacing w:after="100"/>
      <w:ind w:left="800"/>
    </w:pPr>
  </w:style>
  <w:style w:type="paragraph" w:styleId="TOC6">
    <w:name w:val="toc 6"/>
    <w:basedOn w:val="Normal"/>
    <w:next w:val="Normal"/>
    <w:autoRedefine/>
    <w:semiHidden/>
    <w:unhideWhenUsed/>
    <w:rsid w:val="005D0358"/>
    <w:pPr>
      <w:spacing w:after="100"/>
      <w:ind w:left="1000"/>
    </w:pPr>
  </w:style>
  <w:style w:type="paragraph" w:styleId="TOC7">
    <w:name w:val="toc 7"/>
    <w:basedOn w:val="Normal"/>
    <w:next w:val="Normal"/>
    <w:autoRedefine/>
    <w:semiHidden/>
    <w:unhideWhenUsed/>
    <w:rsid w:val="005D0358"/>
    <w:pPr>
      <w:spacing w:after="100"/>
      <w:ind w:left="1200"/>
    </w:pPr>
  </w:style>
  <w:style w:type="paragraph" w:styleId="TOC8">
    <w:name w:val="toc 8"/>
    <w:basedOn w:val="Normal"/>
    <w:next w:val="Normal"/>
    <w:autoRedefine/>
    <w:semiHidden/>
    <w:unhideWhenUsed/>
    <w:rsid w:val="005D0358"/>
    <w:pPr>
      <w:spacing w:after="100"/>
      <w:ind w:left="1400"/>
    </w:pPr>
  </w:style>
  <w:style w:type="paragraph" w:styleId="TOC9">
    <w:name w:val="toc 9"/>
    <w:basedOn w:val="Normal"/>
    <w:next w:val="Normal"/>
    <w:autoRedefine/>
    <w:semiHidden/>
    <w:unhideWhenUsed/>
    <w:rsid w:val="005D0358"/>
    <w:pPr>
      <w:spacing w:after="100"/>
      <w:ind w:left="1600"/>
    </w:pPr>
  </w:style>
  <w:style w:type="paragraph" w:styleId="TOCHeading">
    <w:name w:val="TOC Heading"/>
    <w:basedOn w:val="Heading1"/>
    <w:next w:val="Normal"/>
    <w:semiHidden/>
    <w:unhideWhenUsed/>
    <w:qFormat/>
    <w:rsid w:val="005D0358"/>
    <w:pPr>
      <w:keepNext/>
      <w:keepLines/>
      <w:pageBreakBefore w:val="0"/>
      <w:spacing w:before="480" w:after="0"/>
      <w:outlineLvl w:val="9"/>
    </w:pPr>
    <w:rPr>
      <w:b/>
      <w:color w:val="094264"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semiHidden/>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semiHidden/>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semiHidden/>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uiPriority w:val="34"/>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D0358"/>
    <w:pPr>
      <w:spacing w:after="100"/>
    </w:pPr>
  </w:style>
  <w:style w:type="paragraph" w:styleId="TOC2">
    <w:name w:val="toc 2"/>
    <w:basedOn w:val="Normal"/>
    <w:next w:val="Normal"/>
    <w:autoRedefine/>
    <w:semiHidden/>
    <w:unhideWhenUsed/>
    <w:rsid w:val="005D0358"/>
    <w:pPr>
      <w:spacing w:after="100"/>
      <w:ind w:left="200"/>
    </w:pPr>
  </w:style>
  <w:style w:type="paragraph" w:styleId="TOC3">
    <w:name w:val="toc 3"/>
    <w:basedOn w:val="Normal"/>
    <w:next w:val="Normal"/>
    <w:autoRedefine/>
    <w:semiHidden/>
    <w:unhideWhenUsed/>
    <w:rsid w:val="005D0358"/>
    <w:pPr>
      <w:spacing w:after="100"/>
      <w:ind w:left="400"/>
    </w:pPr>
  </w:style>
  <w:style w:type="paragraph" w:styleId="TOC4">
    <w:name w:val="toc 4"/>
    <w:basedOn w:val="Normal"/>
    <w:next w:val="Normal"/>
    <w:autoRedefine/>
    <w:semiHidden/>
    <w:unhideWhenUsed/>
    <w:rsid w:val="005D0358"/>
    <w:pPr>
      <w:spacing w:after="100"/>
      <w:ind w:left="600"/>
    </w:pPr>
  </w:style>
  <w:style w:type="paragraph" w:styleId="TOC5">
    <w:name w:val="toc 5"/>
    <w:basedOn w:val="Normal"/>
    <w:next w:val="Normal"/>
    <w:autoRedefine/>
    <w:semiHidden/>
    <w:unhideWhenUsed/>
    <w:rsid w:val="005D0358"/>
    <w:pPr>
      <w:spacing w:after="100"/>
      <w:ind w:left="800"/>
    </w:pPr>
  </w:style>
  <w:style w:type="paragraph" w:styleId="TOC6">
    <w:name w:val="toc 6"/>
    <w:basedOn w:val="Normal"/>
    <w:next w:val="Normal"/>
    <w:autoRedefine/>
    <w:semiHidden/>
    <w:unhideWhenUsed/>
    <w:rsid w:val="005D0358"/>
    <w:pPr>
      <w:spacing w:after="100"/>
      <w:ind w:left="1000"/>
    </w:pPr>
  </w:style>
  <w:style w:type="paragraph" w:styleId="TOC7">
    <w:name w:val="toc 7"/>
    <w:basedOn w:val="Normal"/>
    <w:next w:val="Normal"/>
    <w:autoRedefine/>
    <w:semiHidden/>
    <w:unhideWhenUsed/>
    <w:rsid w:val="005D0358"/>
    <w:pPr>
      <w:spacing w:after="100"/>
      <w:ind w:left="1200"/>
    </w:pPr>
  </w:style>
  <w:style w:type="paragraph" w:styleId="TOC8">
    <w:name w:val="toc 8"/>
    <w:basedOn w:val="Normal"/>
    <w:next w:val="Normal"/>
    <w:autoRedefine/>
    <w:semiHidden/>
    <w:unhideWhenUsed/>
    <w:rsid w:val="005D0358"/>
    <w:pPr>
      <w:spacing w:after="100"/>
      <w:ind w:left="1400"/>
    </w:pPr>
  </w:style>
  <w:style w:type="paragraph" w:styleId="TOC9">
    <w:name w:val="toc 9"/>
    <w:basedOn w:val="Normal"/>
    <w:next w:val="Normal"/>
    <w:autoRedefine/>
    <w:semiHidden/>
    <w:unhideWhenUsed/>
    <w:rsid w:val="005D0358"/>
    <w:pPr>
      <w:spacing w:after="100"/>
      <w:ind w:left="1600"/>
    </w:pPr>
  </w:style>
  <w:style w:type="paragraph" w:styleId="TOCHeading">
    <w:name w:val="TOC Heading"/>
    <w:basedOn w:val="Heading1"/>
    <w:next w:val="Normal"/>
    <w:semiHidden/>
    <w:unhideWhenUsed/>
    <w:qFormat/>
    <w:rsid w:val="005D0358"/>
    <w:pPr>
      <w:keepNext/>
      <w:keepLines/>
      <w:pageBreakBefore w:val="0"/>
      <w:spacing w:before="480" w:after="0"/>
      <w:outlineLvl w:val="9"/>
    </w:pPr>
    <w:rPr>
      <w:b/>
      <w:color w:val="09426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Revolution%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9A8BCD69CFC143BD52042CC8B04324"/>
        <w:category>
          <w:name w:val="General"/>
          <w:gallery w:val="placeholder"/>
        </w:category>
        <w:types>
          <w:type w:val="bbPlcHdr"/>
        </w:types>
        <w:behaviors>
          <w:behavior w:val="content"/>
        </w:behaviors>
        <w:guid w:val="{CBAC8C4C-DB37-DB4A-BB00-0C0AD6A6FF73}"/>
      </w:docPartPr>
      <w:docPartBody>
        <w:p w:rsidR="00000000" w:rsidRDefault="00CD4806">
          <w:pPr>
            <w:pStyle w:val="579A8BCD69CFC143BD52042CC8B04324"/>
          </w:pPr>
          <w:r>
            <w:t>Lorem Ipsum</w:t>
          </w:r>
        </w:p>
      </w:docPartBody>
    </w:docPart>
    <w:docPart>
      <w:docPartPr>
        <w:name w:val="19C7B3E4ED100D419AD8862AD38A50E4"/>
        <w:category>
          <w:name w:val="General"/>
          <w:gallery w:val="placeholder"/>
        </w:category>
        <w:types>
          <w:type w:val="bbPlcHdr"/>
        </w:types>
        <w:behaviors>
          <w:behavior w:val="content"/>
        </w:behaviors>
        <w:guid w:val="{4128AD17-D60E-AF43-B435-2059CE8C68F5}"/>
      </w:docPartPr>
      <w:docPartBody>
        <w:p w:rsidR="00000000" w:rsidRDefault="00CD4806">
          <w:pPr>
            <w:pStyle w:val="19C7B3E4ED100D419AD8862AD38A50E4"/>
          </w:pPr>
          <w:r>
            <w:t>Lorem Ipsum Dolor Sit Amet</w:t>
          </w:r>
        </w:p>
      </w:docPartBody>
    </w:docPart>
    <w:docPart>
      <w:docPartPr>
        <w:name w:val="70E3DE05ADC72746A886DFF5F6218C83"/>
        <w:category>
          <w:name w:val="General"/>
          <w:gallery w:val="placeholder"/>
        </w:category>
        <w:types>
          <w:type w:val="bbPlcHdr"/>
        </w:types>
        <w:behaviors>
          <w:behavior w:val="content"/>
        </w:behaviors>
        <w:guid w:val="{22C1B0D4-68D4-224E-88CA-58CFC2CE8E12}"/>
      </w:docPartPr>
      <w:docPartBody>
        <w:p w:rsidR="00000000" w:rsidRDefault="00CD4806">
          <w:pPr>
            <w:pStyle w:val="70E3DE05ADC72746A886DFF5F6218C83"/>
          </w:pPr>
          <w:r>
            <w:rPr>
              <w:rStyle w:val="PlaceholderText"/>
            </w:rPr>
            <w:t>Click here to enter text.</w:t>
          </w:r>
        </w:p>
      </w:docPartBody>
    </w:docPart>
    <w:docPart>
      <w:docPartPr>
        <w:name w:val="DE1CDF254E243947B1823E5C9CAE7D07"/>
        <w:category>
          <w:name w:val="General"/>
          <w:gallery w:val="placeholder"/>
        </w:category>
        <w:types>
          <w:type w:val="bbPlcHdr"/>
        </w:types>
        <w:behaviors>
          <w:behavior w:val="content"/>
        </w:behaviors>
        <w:guid w:val="{02ADD2A3-FD4F-384A-866F-9C0449B8C064}"/>
      </w:docPartPr>
      <w:docPartBody>
        <w:p w:rsidR="00000000" w:rsidRDefault="00CD4806">
          <w:pPr>
            <w:pStyle w:val="DE1CDF254E243947B1823E5C9CAE7D07"/>
          </w:pPr>
          <w:r>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0000">
      <w:r>
        <w:separator/>
      </w:r>
    </w:p>
  </w:endnote>
  <w:endnote w:type="continuationSeparator" w:id="0">
    <w:p w:rsidR="00000000" w:rsidRDefault="00000000">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0000">
      <w:r>
        <w:separator/>
      </w:r>
    </w:p>
  </w:footnote>
  <w:footnote w:type="continuationSeparator" w:id="0">
    <w:p w:rsidR="00000000" w:rsidRDefault="00000000">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4F81BD" w:themeColor="accent1"/>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A8BCD69CFC143BD52042CC8B04324">
    <w:name w:val="579A8BCD69CFC143BD52042CC8B04324"/>
  </w:style>
  <w:style w:type="paragraph" w:customStyle="1" w:styleId="19C7B3E4ED100D419AD8862AD38A50E4">
    <w:name w:val="19C7B3E4ED100D419AD8862AD38A50E4"/>
  </w:style>
  <w:style w:type="paragraph" w:customStyle="1" w:styleId="4D8A0CC2CF48F04590EF4DB4D8A003B3">
    <w:name w:val="4D8A0CC2CF48F04590EF4DB4D8A003B3"/>
  </w:style>
  <w:style w:type="paragraph" w:customStyle="1" w:styleId="5123FC1C1F423C4EA42E3DF2D07B461B">
    <w:name w:val="5123FC1C1F423C4EA42E3DF2D07B461B"/>
  </w:style>
  <w:style w:type="character" w:styleId="PlaceholderText">
    <w:name w:val="Placeholder Text"/>
    <w:basedOn w:val="DefaultParagraphFont"/>
    <w:semiHidden/>
    <w:rPr>
      <w:color w:val="808080"/>
    </w:rPr>
  </w:style>
  <w:style w:type="paragraph" w:customStyle="1" w:styleId="70E3DE05ADC72746A886DFF5F6218C83">
    <w:name w:val="70E3DE05ADC72746A886DFF5F6218C83"/>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customStyle="1" w:styleId="16508EEE79952D4582E93F8853ABDD41">
    <w:name w:val="16508EEE79952D4582E93F8853ABDD41"/>
  </w:style>
  <w:style w:type="paragraph" w:customStyle="1" w:styleId="79813374F2A7964F924707AF1255C260">
    <w:name w:val="79813374F2A7964F924707AF1255C260"/>
  </w:style>
  <w:style w:type="paragraph" w:customStyle="1" w:styleId="E7044330F51A7744985C43685EFF5CB3">
    <w:name w:val="E7044330F51A7744985C43685EFF5CB3"/>
  </w:style>
  <w:style w:type="character" w:customStyle="1" w:styleId="Heading2Char">
    <w:name w:val="Heading 2 Char"/>
    <w:basedOn w:val="DefaultParagraphFont"/>
    <w:link w:val="Heading2"/>
    <w:rPr>
      <w:rFonts w:asciiTheme="majorHAnsi" w:eastAsiaTheme="majorEastAsia" w:hAnsiTheme="majorHAnsi" w:cstheme="majorBidi"/>
      <w:bCs/>
      <w:color w:val="4F81BD" w:themeColor="accent1"/>
      <w:sz w:val="22"/>
      <w:szCs w:val="26"/>
      <w:lang w:eastAsia="en-US"/>
    </w:rPr>
  </w:style>
  <w:style w:type="paragraph" w:styleId="ListBullet">
    <w:name w:val="List Bullet"/>
    <w:basedOn w:val="Normal"/>
    <w:pPr>
      <w:numPr>
        <w:numId w:val="1"/>
      </w:numPr>
      <w:spacing w:before="120" w:after="120"/>
    </w:pPr>
    <w:rPr>
      <w:rFonts w:eastAsiaTheme="minorHAnsi"/>
      <w:color w:val="262626" w:themeColor="text1" w:themeTint="D9"/>
      <w:sz w:val="20"/>
      <w:szCs w:val="22"/>
      <w:lang w:eastAsia="en-US"/>
    </w:rPr>
  </w:style>
  <w:style w:type="paragraph" w:customStyle="1" w:styleId="BB8F47F36174F7449ED674E2B4428158">
    <w:name w:val="BB8F47F36174F7449ED674E2B4428158"/>
  </w:style>
  <w:style w:type="paragraph" w:customStyle="1" w:styleId="DE1CDF254E243947B1823E5C9CAE7D07">
    <w:name w:val="DE1CDF254E243947B1823E5C9CAE7D07"/>
  </w:style>
  <w:style w:type="paragraph" w:customStyle="1" w:styleId="BA4ED49BF0173D4D9F0963388C280326">
    <w:name w:val="BA4ED49BF0173D4D9F0963388C2803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4F81BD" w:themeColor="accent1"/>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A8BCD69CFC143BD52042CC8B04324">
    <w:name w:val="579A8BCD69CFC143BD52042CC8B04324"/>
  </w:style>
  <w:style w:type="paragraph" w:customStyle="1" w:styleId="19C7B3E4ED100D419AD8862AD38A50E4">
    <w:name w:val="19C7B3E4ED100D419AD8862AD38A50E4"/>
  </w:style>
  <w:style w:type="paragraph" w:customStyle="1" w:styleId="4D8A0CC2CF48F04590EF4DB4D8A003B3">
    <w:name w:val="4D8A0CC2CF48F04590EF4DB4D8A003B3"/>
  </w:style>
  <w:style w:type="paragraph" w:customStyle="1" w:styleId="5123FC1C1F423C4EA42E3DF2D07B461B">
    <w:name w:val="5123FC1C1F423C4EA42E3DF2D07B461B"/>
  </w:style>
  <w:style w:type="character" w:styleId="PlaceholderText">
    <w:name w:val="Placeholder Text"/>
    <w:basedOn w:val="DefaultParagraphFont"/>
    <w:semiHidden/>
    <w:rPr>
      <w:color w:val="808080"/>
    </w:rPr>
  </w:style>
  <w:style w:type="paragraph" w:customStyle="1" w:styleId="70E3DE05ADC72746A886DFF5F6218C83">
    <w:name w:val="70E3DE05ADC72746A886DFF5F6218C83"/>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customStyle="1" w:styleId="16508EEE79952D4582E93F8853ABDD41">
    <w:name w:val="16508EEE79952D4582E93F8853ABDD41"/>
  </w:style>
  <w:style w:type="paragraph" w:customStyle="1" w:styleId="79813374F2A7964F924707AF1255C260">
    <w:name w:val="79813374F2A7964F924707AF1255C260"/>
  </w:style>
  <w:style w:type="paragraph" w:customStyle="1" w:styleId="E7044330F51A7744985C43685EFF5CB3">
    <w:name w:val="E7044330F51A7744985C43685EFF5CB3"/>
  </w:style>
  <w:style w:type="character" w:customStyle="1" w:styleId="Heading2Char">
    <w:name w:val="Heading 2 Char"/>
    <w:basedOn w:val="DefaultParagraphFont"/>
    <w:link w:val="Heading2"/>
    <w:rPr>
      <w:rFonts w:asciiTheme="majorHAnsi" w:eastAsiaTheme="majorEastAsia" w:hAnsiTheme="majorHAnsi" w:cstheme="majorBidi"/>
      <w:bCs/>
      <w:color w:val="4F81BD" w:themeColor="accent1"/>
      <w:sz w:val="22"/>
      <w:szCs w:val="26"/>
      <w:lang w:eastAsia="en-US"/>
    </w:rPr>
  </w:style>
  <w:style w:type="paragraph" w:styleId="ListBullet">
    <w:name w:val="List Bullet"/>
    <w:basedOn w:val="Normal"/>
    <w:pPr>
      <w:numPr>
        <w:numId w:val="1"/>
      </w:numPr>
      <w:spacing w:before="120" w:after="120"/>
    </w:pPr>
    <w:rPr>
      <w:rFonts w:eastAsiaTheme="minorHAnsi"/>
      <w:color w:val="262626" w:themeColor="text1" w:themeTint="D9"/>
      <w:sz w:val="20"/>
      <w:szCs w:val="22"/>
      <w:lang w:eastAsia="en-US"/>
    </w:rPr>
  </w:style>
  <w:style w:type="paragraph" w:customStyle="1" w:styleId="BB8F47F36174F7449ED674E2B4428158">
    <w:name w:val="BB8F47F36174F7449ED674E2B4428158"/>
  </w:style>
  <w:style w:type="paragraph" w:customStyle="1" w:styleId="DE1CDF254E243947B1823E5C9CAE7D07">
    <w:name w:val="DE1CDF254E243947B1823E5C9CAE7D07"/>
  </w:style>
  <w:style w:type="paragraph" w:customStyle="1" w:styleId="BA4ED49BF0173D4D9F0963388C280326">
    <w:name w:val="BA4ED49BF0173D4D9F0963388C2803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Revolution Business Report.dotx</Template>
  <TotalTime>13</TotalTime>
  <Pages>3</Pages>
  <Words>445</Words>
  <Characters>2537</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2977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Lenihan</dc:creator>
  <cp:keywords/>
  <dc:description/>
  <cp:lastModifiedBy>Noreen Lenihan</cp:lastModifiedBy>
  <cp:revision>9</cp:revision>
  <dcterms:created xsi:type="dcterms:W3CDTF">2014-03-08T15:14:00Z</dcterms:created>
  <dcterms:modified xsi:type="dcterms:W3CDTF">2014-03-08T15:28:00Z</dcterms:modified>
  <cp:category/>
</cp:coreProperties>
</file>